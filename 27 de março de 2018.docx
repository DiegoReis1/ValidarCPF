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57B" w:rsidRPr="00295AF2" w:rsidRDefault="00295AF2">
      <w:pPr>
        <w:pStyle w:val="Data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margin">
                  <wp:align>right</wp:align>
                </wp:positionH>
                <wp:positionV relativeFrom="page">
                  <wp:posOffset>533400</wp:posOffset>
                </wp:positionV>
                <wp:extent cx="6305550" cy="714375"/>
                <wp:effectExtent l="0" t="0" r="1905" b="9525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345"/>
                              <w:gridCol w:w="2449"/>
                            </w:tblGrid>
                            <w:tr w:rsidR="00C4357B">
                              <w:tc>
                                <w:tcPr>
                                  <w:tcW w:w="3750" w:type="pct"/>
                                </w:tcPr>
                                <w:p w:rsidR="00C4357B" w:rsidRPr="00295AF2" w:rsidRDefault="008003B9">
                                  <w:pPr>
                                    <w:pStyle w:val="cabealho"/>
                                  </w:pPr>
                                  <w:r>
                                    <w:t>Universidade São Judas Tadeu</w:t>
                                  </w:r>
                                </w:p>
                                <w:p w:rsidR="00C4357B" w:rsidRPr="00295AF2" w:rsidRDefault="008003B9">
                                  <w:pPr>
                                    <w:pStyle w:val="cabealho"/>
                                  </w:pPr>
                                  <w:r>
                                    <w:t>Diego Souza Reis</w:t>
                                  </w:r>
                                </w:p>
                                <w:p w:rsidR="00C4357B" w:rsidRDefault="008003B9" w:rsidP="008003B9">
                                  <w:pPr>
                                    <w:pStyle w:val="cabealho"/>
                                  </w:pPr>
                                  <w:r>
                                    <w:t>RA: 818110167</w:t>
                                  </w:r>
                                </w:p>
                                <w:p w:rsidR="008003B9" w:rsidRDefault="008003B9" w:rsidP="008003B9">
                                  <w:pPr>
                                    <w:pStyle w:val="cabealho"/>
                                  </w:pPr>
                                  <w:r>
                                    <w:t>Ciência da Computação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C4357B" w:rsidRDefault="00C4357B" w:rsidP="00A42F85">
                                  <w:pPr>
                                    <w:pStyle w:val="cabealho"/>
                                    <w:ind w:right="10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:rsidR="00C4357B" w:rsidRDefault="00C4357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45.3pt;margin-top:42pt;width:496.5pt;height:56.2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" o:allowoverlap="f" filled="f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345"/>
                        <w:gridCol w:w="2449"/>
                      </w:tblGrid>
                      <w:tr w:rsidR="00C4357B">
                        <w:tc>
                          <w:tcPr>
                            <w:tcW w:w="3750" w:type="pct"/>
                          </w:tcPr>
                          <w:p w:rsidR="00C4357B" w:rsidRPr="00295AF2" w:rsidRDefault="008003B9">
                            <w:pPr>
                              <w:pStyle w:val="cabealho"/>
                            </w:pPr>
                            <w:r>
                              <w:t>Universidade São Judas Tadeu</w:t>
                            </w:r>
                          </w:p>
                          <w:p w:rsidR="00C4357B" w:rsidRPr="00295AF2" w:rsidRDefault="008003B9">
                            <w:pPr>
                              <w:pStyle w:val="cabealho"/>
                            </w:pPr>
                            <w:r>
                              <w:t>Diego Souza Reis</w:t>
                            </w:r>
                          </w:p>
                          <w:p w:rsidR="00C4357B" w:rsidRDefault="008003B9" w:rsidP="008003B9">
                            <w:pPr>
                              <w:pStyle w:val="cabealho"/>
                            </w:pPr>
                            <w:r>
                              <w:t>RA: 818110167</w:t>
                            </w:r>
                          </w:p>
                          <w:p w:rsidR="008003B9" w:rsidRDefault="008003B9" w:rsidP="008003B9">
                            <w:pPr>
                              <w:pStyle w:val="cabealho"/>
                            </w:pPr>
                            <w:r>
                              <w:t>Ciência da Computação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C4357B" w:rsidRDefault="00C4357B" w:rsidP="00A42F85">
                            <w:pPr>
                              <w:pStyle w:val="cabealho"/>
                              <w:ind w:right="100"/>
                              <w:jc w:val="right"/>
                            </w:pPr>
                          </w:p>
                        </w:tc>
                      </w:tr>
                    </w:tbl>
                    <w:p w:rsidR="00C4357B" w:rsidRDefault="00C4357B"/>
                  </w:txbxContent>
                </v:textbox>
                <w10:wrap type="topAndBottom" anchorx="margin" anchory="page"/>
              </v:shape>
            </w:pict>
          </mc:Fallback>
        </mc:AlternateContent>
      </w:r>
      <w:sdt>
        <w:sdtPr>
          <w:id w:val="1090121960"/>
          <w:placeholder>
            <w:docPart w:val="195135020AFE48EF92FF19BC24768FA8"/>
          </w:placeholder>
          <w:date w:fullDate="2018-03-27T00:00:00Z">
            <w:dateFormat w:val="d 'de' MMMM 'de' yyyy"/>
            <w:lid w:val="pt-BR"/>
            <w:storeMappedDataAs w:val="dateTime"/>
            <w:calendar w:val="gregorian"/>
          </w:date>
        </w:sdtPr>
        <w:sdtEndPr/>
        <w:sdtContent>
          <w:r w:rsidR="008003B9">
            <w:t>27 de março de 2018</w:t>
          </w:r>
        </w:sdtContent>
      </w:sdt>
    </w:p>
    <w:p w:rsidR="008003B9" w:rsidRDefault="008003B9" w:rsidP="008003B9">
      <w:pPr>
        <w:pStyle w:val="Destinatrio1"/>
      </w:pPr>
      <w:r>
        <w:t>Descreva passo a passo o método utilizado pelo seu grupo. Ele é muito diferente do</w:t>
      </w:r>
    </w:p>
    <w:p w:rsidR="00C4357B" w:rsidRPr="00295AF2" w:rsidRDefault="008003B9" w:rsidP="008003B9">
      <w:pPr>
        <w:pStyle w:val="Destinatrio1"/>
      </w:pPr>
      <w:proofErr w:type="gramStart"/>
      <w:r>
        <w:t>que</w:t>
      </w:r>
      <w:proofErr w:type="gramEnd"/>
      <w:r>
        <w:t xml:space="preserve"> você propôs inicialmente? Quais as vantagens em relação à sua proposta?</w:t>
      </w:r>
    </w:p>
    <w:p w:rsidR="00C4357B" w:rsidRDefault="008003B9">
      <w:r>
        <w:t xml:space="preserve">O método utilizado pelo nosso grupo não foi tão diferente do meu, já que utilizamos diversas formas de teste para ter uma maior precisão. A vantagem foi que além do testes serem </w:t>
      </w:r>
      <w:proofErr w:type="gramStart"/>
      <w:r>
        <w:t>realizados  o</w:t>
      </w:r>
      <w:proofErr w:type="gramEnd"/>
      <w:r>
        <w:t xml:space="preserve"> método é mais simples e preciso.</w:t>
      </w:r>
    </w:p>
    <w:p w:rsidR="008003B9" w:rsidRDefault="008003B9">
      <w:r>
        <w:t>Passo a passo:</w:t>
      </w:r>
    </w:p>
    <w:p w:rsidR="008003B9" w:rsidRDefault="008003B9" w:rsidP="008003B9">
      <w:pPr>
        <w:pStyle w:val="PargrafodaLista"/>
        <w:numPr>
          <w:ilvl w:val="0"/>
          <w:numId w:val="1"/>
        </w:numPr>
      </w:pPr>
      <w:r>
        <w:t xml:space="preserve">Definimos dois comprimentos do fio com a </w:t>
      </w:r>
      <w:proofErr w:type="gramStart"/>
      <w:r>
        <w:t>trena(</w:t>
      </w:r>
      <w:proofErr w:type="gramEnd"/>
      <w:r w:rsidR="009B660A">
        <w:t>1m e 0.9</w:t>
      </w:r>
      <w:r>
        <w:t>m)</w:t>
      </w:r>
    </w:p>
    <w:p w:rsidR="008003B9" w:rsidRDefault="008003B9" w:rsidP="008003B9">
      <w:pPr>
        <w:pStyle w:val="PargrafodaLista"/>
        <w:numPr>
          <w:ilvl w:val="0"/>
          <w:numId w:val="1"/>
        </w:numPr>
      </w:pPr>
      <w:r>
        <w:t xml:space="preserve">Prendemos os </w:t>
      </w:r>
      <w:proofErr w:type="gramStart"/>
      <w:r>
        <w:t>peso(</w:t>
      </w:r>
      <w:proofErr w:type="gramEnd"/>
      <w:r>
        <w:t>150g, 100g, 50g) no fio um de cada vez</w:t>
      </w:r>
    </w:p>
    <w:p w:rsidR="008003B9" w:rsidRDefault="008003B9" w:rsidP="008003B9">
      <w:pPr>
        <w:pStyle w:val="PargrafodaLista"/>
        <w:numPr>
          <w:ilvl w:val="0"/>
          <w:numId w:val="1"/>
        </w:numPr>
      </w:pPr>
      <w:r>
        <w:t>Posicionamos a câmera para capturar o tempo de oscilação</w:t>
      </w:r>
    </w:p>
    <w:p w:rsidR="008003B9" w:rsidRDefault="008003B9" w:rsidP="008003B9">
      <w:pPr>
        <w:pStyle w:val="PargrafodaLista"/>
        <w:numPr>
          <w:ilvl w:val="0"/>
          <w:numId w:val="1"/>
        </w:numPr>
      </w:pPr>
      <w:r>
        <w:t>Com a trena definimos uma amplitude de 0.127</w:t>
      </w:r>
    </w:p>
    <w:p w:rsidR="009B660A" w:rsidRDefault="008003B9" w:rsidP="008003B9">
      <w:pPr>
        <w:pStyle w:val="PargrafodaLista"/>
        <w:numPr>
          <w:ilvl w:val="0"/>
          <w:numId w:val="1"/>
        </w:numPr>
      </w:pPr>
      <w:r>
        <w:t>Utilizamos a conversão de tempo de gravação para tempo real</w:t>
      </w:r>
    </w:p>
    <w:p w:rsidR="008003B9" w:rsidRDefault="009B660A" w:rsidP="008003B9">
      <w:pPr>
        <w:pStyle w:val="PargrafodaLista"/>
        <w:numPr>
          <w:ilvl w:val="0"/>
          <w:numId w:val="1"/>
        </w:numPr>
      </w:pPr>
      <w:r>
        <w:t>Tempo real=0.025; tempo de gravação=0.1; Tempo De Gravação * (0,00255/0.15); tempo real= +-0.025</w:t>
      </w:r>
    </w:p>
    <w:tbl>
      <w:tblPr>
        <w:tblStyle w:val="Tabeladotimbre"/>
        <w:tblW w:w="0" w:type="auto"/>
        <w:tblInd w:w="720" w:type="dxa"/>
        <w:tblLook w:val="04A0" w:firstRow="1" w:lastRow="0" w:firstColumn="1" w:lastColumn="0" w:noHBand="0" w:noVBand="1"/>
      </w:tblPr>
      <w:tblGrid>
        <w:gridCol w:w="2250"/>
        <w:gridCol w:w="2279"/>
        <w:gridCol w:w="2279"/>
        <w:gridCol w:w="2279"/>
      </w:tblGrid>
      <w:tr w:rsidR="009B660A" w:rsidTr="009B6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dxa"/>
          </w:tcPr>
          <w:p w:rsidR="009B660A" w:rsidRDefault="009B660A" w:rsidP="009B660A">
            <w:pPr>
              <w:pStyle w:val="PargrafodaLista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</w:p>
          <w:p w:rsidR="009B660A" w:rsidRPr="009B660A" w:rsidRDefault="009B660A" w:rsidP="009B660A">
            <w:pPr>
              <w:pStyle w:val="PargrafodaLista"/>
              <w:ind w:left="0"/>
              <w:rPr>
                <w:sz w:val="18"/>
                <w:szCs w:val="18"/>
              </w:rPr>
            </w:pPr>
            <w:r w:rsidRPr="009B660A">
              <w:rPr>
                <w:color w:val="auto"/>
                <w:sz w:val="18"/>
                <w:szCs w:val="18"/>
              </w:rPr>
              <w:t xml:space="preserve">     Comprimento 100cm</w:t>
            </w:r>
          </w:p>
        </w:tc>
        <w:tc>
          <w:tcPr>
            <w:tcW w:w="2452" w:type="dxa"/>
          </w:tcPr>
          <w:tbl>
            <w:tblPr>
              <w:tblStyle w:val="Tabeladotimbre"/>
              <w:tblW w:w="0" w:type="auto"/>
              <w:tblLook w:val="04A0" w:firstRow="1" w:lastRow="0" w:firstColumn="1" w:lastColumn="0" w:noHBand="0" w:noVBand="1"/>
            </w:tblPr>
            <w:tblGrid>
              <w:gridCol w:w="2244"/>
            </w:tblGrid>
            <w:tr w:rsidR="009B660A" w:rsidTr="009B660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44" w:type="dxa"/>
                </w:tcPr>
                <w:p w:rsidR="009B660A" w:rsidRPr="009B660A" w:rsidRDefault="009B660A" w:rsidP="008003B9">
                  <w:pPr>
                    <w:pStyle w:val="PargrafodaLista"/>
                    <w:numPr>
                      <w:ilvl w:val="0"/>
                      <w:numId w:val="1"/>
                    </w:numPr>
                    <w:ind w:left="0" w:firstLine="0"/>
                    <w:rPr>
                      <w:b/>
                    </w:rPr>
                  </w:pPr>
                  <w:r w:rsidRPr="009B660A">
                    <w:rPr>
                      <w:b/>
                      <w:color w:val="auto"/>
                    </w:rPr>
                    <w:t>50g</w:t>
                  </w:r>
                </w:p>
              </w:tc>
            </w:tr>
          </w:tbl>
          <w:p w:rsidR="009B660A" w:rsidRDefault="009B660A" w:rsidP="008003B9">
            <w:pPr>
              <w:pStyle w:val="PargrafodaLista"/>
              <w:numPr>
                <w:ilvl w:val="0"/>
                <w:numId w:val="1"/>
              </w:num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660A">
              <w:rPr>
                <w:color w:val="auto"/>
              </w:rPr>
              <w:t>1.875s</w:t>
            </w:r>
          </w:p>
        </w:tc>
        <w:tc>
          <w:tcPr>
            <w:tcW w:w="2452" w:type="dxa"/>
          </w:tcPr>
          <w:tbl>
            <w:tblPr>
              <w:tblStyle w:val="Tabeladotimbre"/>
              <w:tblW w:w="0" w:type="auto"/>
              <w:tblLook w:val="04A0" w:firstRow="1" w:lastRow="0" w:firstColumn="1" w:lastColumn="0" w:noHBand="0" w:noVBand="1"/>
            </w:tblPr>
            <w:tblGrid>
              <w:gridCol w:w="2268"/>
            </w:tblGrid>
            <w:tr w:rsidR="009B660A" w:rsidTr="009B660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8" w:type="dxa"/>
                </w:tcPr>
                <w:p w:rsidR="009B660A" w:rsidRPr="009B660A" w:rsidRDefault="009B660A" w:rsidP="008003B9">
                  <w:pPr>
                    <w:pStyle w:val="PargrafodaLista"/>
                    <w:numPr>
                      <w:ilvl w:val="0"/>
                      <w:numId w:val="1"/>
                    </w:numPr>
                    <w:ind w:left="0" w:firstLine="0"/>
                    <w:rPr>
                      <w:b/>
                    </w:rPr>
                  </w:pPr>
                  <w:r w:rsidRPr="009B660A">
                    <w:rPr>
                      <w:b/>
                      <w:color w:val="auto"/>
                    </w:rPr>
                    <w:t>100g</w:t>
                  </w:r>
                </w:p>
              </w:tc>
            </w:tr>
          </w:tbl>
          <w:p w:rsidR="009B660A" w:rsidRDefault="009B660A" w:rsidP="008003B9">
            <w:pPr>
              <w:pStyle w:val="PargrafodaLista"/>
              <w:numPr>
                <w:ilvl w:val="0"/>
                <w:numId w:val="1"/>
              </w:num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660A">
              <w:rPr>
                <w:color w:val="auto"/>
              </w:rPr>
              <w:t>1.925s</w:t>
            </w:r>
          </w:p>
        </w:tc>
        <w:tc>
          <w:tcPr>
            <w:tcW w:w="2452" w:type="dxa"/>
          </w:tcPr>
          <w:p w:rsidR="009B660A" w:rsidRPr="009B660A" w:rsidRDefault="009B660A" w:rsidP="008003B9">
            <w:pPr>
              <w:pStyle w:val="PargrafodaLista"/>
              <w:numPr>
                <w:ilvl w:val="0"/>
                <w:numId w:val="1"/>
              </w:num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9B660A">
              <w:rPr>
                <w:b/>
                <w:color w:val="auto"/>
              </w:rPr>
              <w:t>150g</w:t>
            </w:r>
          </w:p>
          <w:p w:rsidR="009B660A" w:rsidRDefault="009B660A" w:rsidP="008003B9">
            <w:pPr>
              <w:pStyle w:val="PargrafodaLista"/>
              <w:numPr>
                <w:ilvl w:val="0"/>
                <w:numId w:val="1"/>
              </w:num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660A">
              <w:rPr>
                <w:color w:val="auto"/>
              </w:rPr>
              <w:t>1.975s</w:t>
            </w:r>
          </w:p>
        </w:tc>
      </w:tr>
      <w:tr w:rsidR="009B660A" w:rsidTr="009B6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1" w:type="dxa"/>
          </w:tcPr>
          <w:p w:rsidR="009B660A" w:rsidRPr="009B660A" w:rsidRDefault="009B660A" w:rsidP="009B660A">
            <w:pPr>
              <w:pStyle w:val="PargrafodaLista"/>
              <w:ind w:left="0"/>
              <w:rPr>
                <w:rFonts w:asciiTheme="majorHAnsi" w:hAnsiTheme="majorHAnsi" w:cstheme="majorHAnsi"/>
                <w:b w:val="0"/>
                <w:color w:val="auto"/>
              </w:rPr>
            </w:pPr>
            <w:r w:rsidRPr="009B660A">
              <w:rPr>
                <w:color w:val="auto"/>
                <w:sz w:val="18"/>
                <w:szCs w:val="18"/>
              </w:rPr>
              <w:t xml:space="preserve">     </w:t>
            </w:r>
            <w:r w:rsidRPr="009B660A">
              <w:rPr>
                <w:rFonts w:asciiTheme="majorHAnsi" w:hAnsiTheme="majorHAnsi" w:cstheme="majorHAnsi"/>
                <w:b w:val="0"/>
                <w:color w:val="auto"/>
                <w:sz w:val="18"/>
                <w:szCs w:val="18"/>
              </w:rPr>
              <w:t>Comprimento 90</w:t>
            </w:r>
            <w:r w:rsidRPr="009B660A">
              <w:rPr>
                <w:rFonts w:asciiTheme="majorHAnsi" w:hAnsiTheme="majorHAnsi" w:cstheme="majorHAnsi"/>
                <w:b w:val="0"/>
                <w:color w:val="auto"/>
                <w:sz w:val="18"/>
                <w:szCs w:val="18"/>
              </w:rPr>
              <w:t>cm</w:t>
            </w:r>
          </w:p>
        </w:tc>
        <w:tc>
          <w:tcPr>
            <w:tcW w:w="2452" w:type="dxa"/>
          </w:tcPr>
          <w:p w:rsidR="009B660A" w:rsidRDefault="009B660A" w:rsidP="008003B9">
            <w:pPr>
              <w:pStyle w:val="PargrafodaLista"/>
              <w:numPr>
                <w:ilvl w:val="0"/>
                <w:numId w:val="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660A">
              <w:rPr>
                <w:color w:val="auto"/>
              </w:rPr>
              <w:t>1.750s</w:t>
            </w:r>
          </w:p>
        </w:tc>
        <w:tc>
          <w:tcPr>
            <w:tcW w:w="2452" w:type="dxa"/>
          </w:tcPr>
          <w:p w:rsidR="009B660A" w:rsidRDefault="009B660A" w:rsidP="008003B9">
            <w:pPr>
              <w:pStyle w:val="PargrafodaLista"/>
              <w:numPr>
                <w:ilvl w:val="0"/>
                <w:numId w:val="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660A">
              <w:rPr>
                <w:color w:val="auto"/>
              </w:rPr>
              <w:t>1.825s</w:t>
            </w:r>
          </w:p>
        </w:tc>
        <w:tc>
          <w:tcPr>
            <w:tcW w:w="2452" w:type="dxa"/>
          </w:tcPr>
          <w:p w:rsidR="009B660A" w:rsidRDefault="009B660A" w:rsidP="008003B9">
            <w:pPr>
              <w:pStyle w:val="PargrafodaLista"/>
              <w:numPr>
                <w:ilvl w:val="0"/>
                <w:numId w:val="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660A">
              <w:rPr>
                <w:color w:val="auto"/>
              </w:rPr>
              <w:t>1.875s</w:t>
            </w:r>
          </w:p>
        </w:tc>
      </w:tr>
    </w:tbl>
    <w:p w:rsidR="009B660A" w:rsidRDefault="007971F1" w:rsidP="008003B9">
      <w:pPr>
        <w:pStyle w:val="PargrafodaLista"/>
        <w:numPr>
          <w:ilvl w:val="0"/>
          <w:numId w:val="1"/>
        </w:numPr>
      </w:pPr>
      <w:r>
        <w:t>Depois calculamos o método indireto</w:t>
      </w:r>
    </w:p>
    <w:p w:rsidR="007971F1" w:rsidRDefault="007971F1" w:rsidP="008003B9">
      <w:pPr>
        <w:pStyle w:val="PargrafodaLista"/>
        <w:numPr>
          <w:ilvl w:val="0"/>
          <w:numId w:val="1"/>
        </w:numPr>
      </w:pPr>
      <w:r>
        <w:t>T=2pi*</w:t>
      </w:r>
      <w:proofErr w:type="gramStart"/>
      <w:r>
        <w:t>raiz(</w:t>
      </w:r>
      <w:proofErr w:type="gramEnd"/>
      <w:r>
        <w:t>l/9) -&gt; t = (4pi^2 *l)/3</w:t>
      </w:r>
    </w:p>
    <w:p w:rsidR="007971F1" w:rsidRDefault="007971F1" w:rsidP="007971F1">
      <w:pPr>
        <w:pStyle w:val="PargrafodaLista"/>
        <w:numPr>
          <w:ilvl w:val="0"/>
          <w:numId w:val="1"/>
        </w:numPr>
      </w:pPr>
      <w:r>
        <w:t>Comprimento 100cm: t=2.006</w:t>
      </w:r>
    </w:p>
    <w:p w:rsidR="007971F1" w:rsidRDefault="007971F1" w:rsidP="007971F1">
      <w:pPr>
        <w:pStyle w:val="PargrafodaLista"/>
        <w:numPr>
          <w:ilvl w:val="0"/>
          <w:numId w:val="1"/>
        </w:numPr>
      </w:pPr>
      <w:r>
        <w:t>Comprimento 90</w:t>
      </w:r>
      <w:r>
        <w:t xml:space="preserve">cm: </w:t>
      </w:r>
      <w:r>
        <w:t>t=1.903</w:t>
      </w:r>
    </w:p>
    <w:p w:rsidR="007971F1" w:rsidRDefault="007971F1" w:rsidP="007971F1"/>
    <w:p w:rsidR="007971F1" w:rsidRDefault="007971F1" w:rsidP="007971F1">
      <w:pPr>
        <w:pStyle w:val="Destinatrio1"/>
      </w:pPr>
      <w:r>
        <w:t xml:space="preserve">Existe </w:t>
      </w:r>
      <w:proofErr w:type="gramStart"/>
      <w:r>
        <w:t xml:space="preserve">atrito </w:t>
      </w:r>
      <w:r>
        <w:t xml:space="preserve"> neste</w:t>
      </w:r>
      <w:proofErr w:type="gramEnd"/>
      <w:r>
        <w:t xml:space="preserve"> pêndulo? Qual efeito que o atrito teria num pêndulo como este?</w:t>
      </w:r>
      <w:r>
        <w:t xml:space="preserve"> V</w:t>
      </w:r>
      <w:r>
        <w:t>ocê pode afirmar que o seu efeito pode ser desprezado?</w:t>
      </w:r>
    </w:p>
    <w:p w:rsidR="007971F1" w:rsidRDefault="007971F1" w:rsidP="007971F1">
      <w:r>
        <w:t>Existe, a resistência do ar, poderia influenciar no tempo. Acre</w:t>
      </w:r>
      <w:r w:rsidR="00566B35">
        <w:t>dito que sim pois seria muito difícil detecta-lo e corrigi-lo para influenciar nas contas.</w:t>
      </w:r>
    </w:p>
    <w:p w:rsidR="00566B35" w:rsidRDefault="00566B35" w:rsidP="007971F1"/>
    <w:p w:rsidR="00566B35" w:rsidRDefault="00566B35" w:rsidP="00566B35">
      <w:pPr>
        <w:pStyle w:val="Destinatrio1"/>
      </w:pPr>
      <w:r w:rsidRPr="00566B35">
        <w:t>Como os cientistas explicam esse fenômeno, usando os conceitos de energia?</w:t>
      </w:r>
    </w:p>
    <w:p w:rsidR="00566B35" w:rsidRDefault="00566B35" w:rsidP="00566B35">
      <w:r>
        <w:t xml:space="preserve">Que </w:t>
      </w:r>
      <w:proofErr w:type="gramStart"/>
      <w:r>
        <w:t>a conservação de energia mantem</w:t>
      </w:r>
      <w:proofErr w:type="gramEnd"/>
      <w:r>
        <w:t xml:space="preserve"> o pendulo em movimento.</w:t>
      </w:r>
    </w:p>
    <w:p w:rsidR="00566B35" w:rsidRDefault="00566B35" w:rsidP="00566B35">
      <w:bookmarkStart w:id="0" w:name="_GoBack"/>
      <w:bookmarkEnd w:id="0"/>
    </w:p>
    <w:p w:rsidR="00566B35" w:rsidRDefault="00566B35" w:rsidP="00566B35">
      <w:pPr>
        <w:pStyle w:val="Destinatrio1"/>
      </w:pPr>
      <w:r>
        <w:t>Qual foi o principal conceito que você aprendeu nesta aula? Como você aprendeu? A</w:t>
      </w:r>
      <w:r>
        <w:t xml:space="preserve"> </w:t>
      </w:r>
      <w:r>
        <w:t>realização do experimento ajudou?</w:t>
      </w:r>
    </w:p>
    <w:p w:rsidR="00C4357B" w:rsidRDefault="00566B35" w:rsidP="00566B35">
      <w:r>
        <w:t>O conceito de oscilação e amplitude, mesmo utilizando métodos anteriormente usados em outros projetos, como conversão de tempo de gravação para tempo real entre outro, novos testes me ajudaram a entender melhor novos conceitos, onde a pratica me ajuda muito a entender o experimento ao todo</w:t>
      </w:r>
    </w:p>
    <w:sectPr w:rsidR="00C4357B" w:rsidSect="006F68EB">
      <w:footerReference w:type="default" r:id="rId9"/>
      <w:pgSz w:w="11907" w:h="16839" w:code="9"/>
      <w:pgMar w:top="2908" w:right="1050" w:bottom="1148" w:left="1050" w:header="918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9CD" w:rsidRDefault="00F029CD">
      <w:pPr>
        <w:spacing w:before="0" w:after="0" w:line="240" w:lineRule="auto"/>
      </w:pPr>
      <w:r>
        <w:separator/>
      </w:r>
    </w:p>
  </w:endnote>
  <w:endnote w:type="continuationSeparator" w:id="0">
    <w:p w:rsidR="00F029CD" w:rsidRDefault="00F029C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57B" w:rsidRDefault="00295AF2">
    <w:pPr>
      <w:pStyle w:val="rodap"/>
    </w:pPr>
    <w:r>
      <w:t>Página</w:t>
    </w:r>
    <w:r>
      <w:fldChar w:fldCharType="begin"/>
    </w:r>
    <w:r>
      <w:instrText xml:space="preserve"> PAGE </w:instrText>
    </w:r>
    <w:r>
      <w:fldChar w:fldCharType="separate"/>
    </w:r>
    <w:r w:rsidR="00566B3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9CD" w:rsidRDefault="00F029CD">
      <w:pPr>
        <w:spacing w:before="0" w:after="0" w:line="240" w:lineRule="auto"/>
      </w:pPr>
      <w:r>
        <w:separator/>
      </w:r>
    </w:p>
  </w:footnote>
  <w:footnote w:type="continuationSeparator" w:id="0">
    <w:p w:rsidR="00F029CD" w:rsidRDefault="00F029C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F0ED2"/>
    <w:multiLevelType w:val="hybridMultilevel"/>
    <w:tmpl w:val="70968F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3B9"/>
    <w:rsid w:val="00295AF2"/>
    <w:rsid w:val="00566B35"/>
    <w:rsid w:val="006F68EB"/>
    <w:rsid w:val="007971F1"/>
    <w:rsid w:val="008003B9"/>
    <w:rsid w:val="00891F65"/>
    <w:rsid w:val="009B660A"/>
    <w:rsid w:val="00A42F85"/>
    <w:rsid w:val="00C4357B"/>
    <w:rsid w:val="00E355A5"/>
    <w:rsid w:val="00F0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594E8B"/>
  <w15:docId w15:val="{9CBFA738-F4F2-48F1-A644-6BA3BA4F7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9"/>
    <w:unhideWhenUsed/>
    <w:qFormat/>
    <w:pPr>
      <w:pageBreakBefore/>
      <w:spacing w:before="0" w:after="360" w:line="240" w:lineRule="auto"/>
      <w:ind w:left="-360" w:right="-360"/>
      <w:outlineLvl w:val="0"/>
    </w:pPr>
    <w:rPr>
      <w:rFonts w:asciiTheme="majorHAnsi" w:eastAsiaTheme="majorEastAsia" w:hAnsiTheme="majorHAnsi" w:cstheme="majorBidi"/>
      <w:sz w:val="36"/>
    </w:rPr>
  </w:style>
  <w:style w:type="paragraph" w:customStyle="1" w:styleId="ttulo2">
    <w:name w:val="título 2"/>
    <w:basedOn w:val="Normal"/>
    <w:next w:val="Normal"/>
    <w:link w:val="Cardettulo2"/>
    <w:uiPriority w:val="9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customStyle="1" w:styleId="ttulo3">
    <w:name w:val="título 3"/>
    <w:basedOn w:val="Normal"/>
    <w:next w:val="Normal"/>
    <w:link w:val="Cardettulo3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dettulo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ttulo5">
    <w:name w:val="título 5"/>
    <w:basedOn w:val="Normal"/>
    <w:next w:val="Normal"/>
    <w:link w:val="Cardettulo5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ttulo6">
    <w:name w:val="título 6"/>
    <w:basedOn w:val="Normal"/>
    <w:next w:val="Normal"/>
    <w:link w:val="Cardettulo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ttulo7">
    <w:name w:val="título 7"/>
    <w:basedOn w:val="Normal"/>
    <w:next w:val="Normal"/>
    <w:link w:val="Cardettulo7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dettulo8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dettulo9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decabealho"/>
    <w:uiPriority w:val="99"/>
    <w:unhideWhenUsed/>
    <w:qFormat/>
    <w:pPr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arderodap"/>
    <w:uiPriority w:val="99"/>
    <w:unhideWhenUsed/>
    <w:qFormat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derodap">
    <w:name w:val="Car de rodapé"/>
    <w:basedOn w:val="Fontepargpadro"/>
    <w:link w:val="rodap"/>
    <w:uiPriority w:val="99"/>
    <w:rPr>
      <w:kern w:val="20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table" w:customStyle="1" w:styleId="Gradedatabela">
    <w:name w:val="Grade da tabela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rdettulo1">
    <w:name w:val="Car de título 1"/>
    <w:basedOn w:val="Fontepargpadro"/>
    <w:link w:val="ttulo1"/>
    <w:uiPriority w:val="9"/>
    <w:rPr>
      <w:rFonts w:asciiTheme="majorHAnsi" w:eastAsiaTheme="majorEastAsia" w:hAnsiTheme="majorHAnsi" w:cstheme="majorBidi"/>
      <w:kern w:val="20"/>
      <w:sz w:val="36"/>
    </w:rPr>
  </w:style>
  <w:style w:type="character" w:customStyle="1" w:styleId="Cardettulo2">
    <w:name w:val="Car de título 2"/>
    <w:basedOn w:val="Fontepargpadro"/>
    <w:link w:val="ttulo2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customStyle="1" w:styleId="Cardettulo3">
    <w:name w:val="Car de título 3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Cardettulo4">
    <w:name w:val="Car de título 4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Cardettulo5">
    <w:name w:val="Car de título 5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Cardettulo6">
    <w:name w:val="Car de título 6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Cardettulo7">
    <w:name w:val="Car de título 7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dettulo8">
    <w:name w:val="Car de título 8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dettulo9">
    <w:name w:val="Car de título 9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eladotimbre">
    <w:name w:val="Tabela do timbre"/>
    <w:basedOn w:val="Tabe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table" w:customStyle="1" w:styleId="Tabelafinanceira">
    <w:name w:val="Tabela financeira"/>
    <w:basedOn w:val="Tabe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customStyle="1" w:styleId="Data1">
    <w:name w:val="Data1"/>
    <w:basedOn w:val="Normal"/>
    <w:next w:val="Normal"/>
    <w:link w:val="Cardedata"/>
    <w:uiPriority w:val="1"/>
    <w:qFormat/>
    <w:pPr>
      <w:spacing w:before="1200" w:after="36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Cardedata">
    <w:name w:val="Car de data"/>
    <w:basedOn w:val="Fontepargpadro"/>
    <w:link w:val="Data1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paragraph" w:customStyle="1" w:styleId="Destinatrio1">
    <w:name w:val="Destinatário1"/>
    <w:basedOn w:val="Normal"/>
    <w:qFormat/>
    <w:pPr>
      <w:spacing w:after="40"/>
    </w:pPr>
    <w:rPr>
      <w:b/>
      <w:bCs/>
    </w:rPr>
  </w:style>
  <w:style w:type="paragraph" w:customStyle="1" w:styleId="Saudao1">
    <w:name w:val="Saudação1"/>
    <w:basedOn w:val="Normal"/>
    <w:next w:val="Normal"/>
    <w:link w:val="Cardesaudao"/>
    <w:uiPriority w:val="1"/>
    <w:unhideWhenUsed/>
    <w:qFormat/>
    <w:pPr>
      <w:spacing w:before="720"/>
    </w:pPr>
  </w:style>
  <w:style w:type="character" w:customStyle="1" w:styleId="Cardesaudao">
    <w:name w:val="Car de saudação"/>
    <w:basedOn w:val="Fontepargpadro"/>
    <w:link w:val="Saudao1"/>
    <w:uiPriority w:val="1"/>
    <w:rPr>
      <w:kern w:val="20"/>
    </w:rPr>
  </w:style>
  <w:style w:type="paragraph" w:customStyle="1" w:styleId="Encerramento1">
    <w:name w:val="Encerramento1"/>
    <w:basedOn w:val="Normal"/>
    <w:link w:val="Cardeencerramento"/>
    <w:uiPriority w:val="1"/>
    <w:unhideWhenUsed/>
    <w:qFormat/>
    <w:pPr>
      <w:spacing w:before="480" w:after="960" w:line="240" w:lineRule="auto"/>
    </w:pPr>
  </w:style>
  <w:style w:type="character" w:customStyle="1" w:styleId="Cardeencerramento">
    <w:name w:val="Car de encerramento"/>
    <w:basedOn w:val="Fontepargpadro"/>
    <w:link w:val="Encerramento1"/>
    <w:uiPriority w:val="1"/>
    <w:rPr>
      <w:kern w:val="20"/>
    </w:rPr>
  </w:style>
  <w:style w:type="paragraph" w:customStyle="1" w:styleId="Assinatura1">
    <w:name w:val="Assinatura1"/>
    <w:basedOn w:val="Normal"/>
    <w:link w:val="Cardeassinatura"/>
    <w:uiPriority w:val="1"/>
    <w:unhideWhenUsed/>
    <w:qFormat/>
    <w:rPr>
      <w:b/>
      <w:bCs/>
    </w:rPr>
  </w:style>
  <w:style w:type="character" w:customStyle="1" w:styleId="Cardeassinatura">
    <w:name w:val="Car de assinatura"/>
    <w:basedOn w:val="Fontepargpadro"/>
    <w:link w:val="Assinatura1"/>
    <w:uiPriority w:val="1"/>
    <w:rPr>
      <w:b/>
      <w:bCs/>
      <w:kern w:val="20"/>
    </w:rPr>
  </w:style>
  <w:style w:type="paragraph" w:customStyle="1" w:styleId="Ttulo10">
    <w:name w:val="Título1"/>
    <w:basedOn w:val="Normal"/>
    <w:next w:val="Normal"/>
    <w:link w:val="Cardettulo"/>
    <w:uiPriority w:val="1"/>
    <w:qFormat/>
    <w:pPr>
      <w:spacing w:after="48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Cardettulo">
    <w:name w:val="Car de título"/>
    <w:basedOn w:val="Fontepargpadro"/>
    <w:link w:val="Ttulo10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character" w:styleId="TextodoEspaoReservado0">
    <w:name w:val="Placeholder Text"/>
    <w:basedOn w:val="Fontepargpadro"/>
    <w:uiPriority w:val="99"/>
    <w:semiHidden/>
    <w:rsid w:val="00891F65"/>
    <w:rPr>
      <w:color w:val="808080"/>
    </w:rPr>
  </w:style>
  <w:style w:type="paragraph" w:styleId="PargrafodaLista">
    <w:name w:val="List Paragraph"/>
    <w:basedOn w:val="Normal"/>
    <w:uiPriority w:val="34"/>
    <w:semiHidden/>
    <w:qFormat/>
    <w:rsid w:val="00800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s\AppData\Roaming\Microsoft\Modelos\Papel%20Timbrado%20(Design%20Atempor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95135020AFE48EF92FF19BC24768F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36EB14-8101-423C-ADA5-FBD25B665C7C}"/>
      </w:docPartPr>
      <w:docPartBody>
        <w:p w:rsidR="00000000" w:rsidRDefault="00AD7E47">
          <w:pPr>
            <w:pStyle w:val="195135020AFE48EF92FF19BC24768FA8"/>
          </w:pPr>
          <w:r>
            <w:t>Clique aqui para selecionar uma 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E47"/>
    <w:rsid w:val="00AD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95135020AFE48EF92FF19BC24768FA8">
    <w:name w:val="195135020AFE48EF92FF19BC24768FA8"/>
  </w:style>
  <w:style w:type="paragraph" w:customStyle="1" w:styleId="899790958BC54F08936D59488C321EDA">
    <w:name w:val="899790958BC54F08936D59488C321EDA"/>
  </w:style>
  <w:style w:type="paragraph" w:customStyle="1" w:styleId="D00588BC03AF4576BC2DC3BD13BDD255">
    <w:name w:val="D00588BC03AF4576BC2DC3BD13BDD255"/>
  </w:style>
  <w:style w:type="paragraph" w:customStyle="1" w:styleId="D49A4E7CCE9644529768FCE75551515C">
    <w:name w:val="D49A4E7CCE9644529768FCE75551515C"/>
  </w:style>
  <w:style w:type="paragraph" w:customStyle="1" w:styleId="6CFC1149EAF544F49ACB60B278B77CFC">
    <w:name w:val="6CFC1149EAF544F49ACB60B278B77CFC"/>
  </w:style>
  <w:style w:type="paragraph" w:customStyle="1" w:styleId="544C7903381B4FFD9A368F8C1FA75C20">
    <w:name w:val="544C7903381B4FFD9A368F8C1FA75C20"/>
  </w:style>
  <w:style w:type="paragraph" w:customStyle="1" w:styleId="4D76B7E1079643D6B4E093D659730497">
    <w:name w:val="4D76B7E1079643D6B4E093D659730497"/>
  </w:style>
  <w:style w:type="paragraph" w:customStyle="1" w:styleId="526FD425C95B4EFAA6651EDE50382EC9">
    <w:name w:val="526FD425C95B4EFAA6651EDE50382EC9"/>
  </w:style>
  <w:style w:type="paragraph" w:customStyle="1" w:styleId="71FCE5C7C4F9419082CFA70C79640CCD">
    <w:name w:val="71FCE5C7C4F9419082CFA70C79640CCD"/>
  </w:style>
  <w:style w:type="paragraph" w:customStyle="1" w:styleId="F34E70459DC34E30B7FB5379E7B72DC8">
    <w:name w:val="F34E70459DC34E30B7FB5379E7B72DC8"/>
  </w:style>
  <w:style w:type="paragraph" w:customStyle="1" w:styleId="9547ED03FBDC49A0880E8C738A79B58E">
    <w:name w:val="9547ED03FBDC49A0880E8C738A79B58E"/>
  </w:style>
  <w:style w:type="paragraph" w:customStyle="1" w:styleId="22E7497F8145439B8A6B919160E9BCEB">
    <w:name w:val="22E7497F8145439B8A6B919160E9BCEB"/>
  </w:style>
  <w:style w:type="paragraph" w:customStyle="1" w:styleId="08BB139C23F942CD93F4B1994C5E16E2">
    <w:name w:val="08BB139C23F942CD93F4B1994C5E16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CE5A4FB7-F6B5-4B28-8168-AC8E38308A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Papel Timbrado (Design Atemporal).dotx</Template>
  <TotalTime>39</TotalTime>
  <Pages>1</Pages>
  <Words>292</Words>
  <Characters>1578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Laboratório de Informática</dc:creator>
  <cp:keywords/>
  <cp:lastModifiedBy>Laboratório de Informática</cp:lastModifiedBy>
  <cp:revision>1</cp:revision>
  <dcterms:created xsi:type="dcterms:W3CDTF">2018-03-27T00:16:00Z</dcterms:created>
  <dcterms:modified xsi:type="dcterms:W3CDTF">2018-03-27T00:55:00Z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TC028350569991</vt:lpwstr>
  </property>
</Properties>
</file>